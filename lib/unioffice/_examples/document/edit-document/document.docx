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015071712"/>
        <w:placeholder>
          <w:docPart w:val="68CE69125414304CB2EB824DD0D0DC20"/>
        </w:placeholder>
        <w:temporary/>
        <w:showingPlcHdr/>
        <w15:appearance w15:val="hidden"/>
      </w:sdtPr>
      <w:sdtEndPr/>
      <w:sdtContent>
        <w:p w14:paraId="01812F22" w14:textId="77777777" w:rsidR="00CC50DF" w:rsidRDefault="00B33249">
          <w:pPr>
            <w:pStyle w:val="Name"/>
          </w:pPr>
          <w:r>
            <w:t>FIRST NAME</w:t>
          </w:r>
          <w:r>
            <w:br/>
            <w:t>LAST NAME</w:t>
          </w:r>
        </w:p>
      </w:sdtContent>
    </w:sdt>
    <w:p w14:paraId="53F9CCD8" w14:textId="77777777"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w15:val="hidden"/>
        </w:sdtPr>
        <w:sdtEndPr/>
        <w:sdtContent>
          <w:r>
            <w:t>Address | Phone | Email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w15:val="hidden"/>
      </w:sdtPr>
      <w:sdtEndPr/>
      <w:sdtContent>
        <w:p w14:paraId="31345BBA" w14:textId="77777777" w:rsidR="00CC50DF" w:rsidRDefault="00B33249">
          <w:pPr>
            <w:pStyle w:val="Date"/>
          </w:pPr>
          <w:r>
            <w:t>Date</w:t>
          </w:r>
        </w:p>
      </w:sdtContent>
    </w:sdt>
    <w:p w14:paraId="40AFCB08" w14:textId="77777777"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w15:val="hidden"/>
        </w:sdtPr>
        <w:sdtEndPr/>
        <w:sdtContent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sdtContent>
      </w:sdt>
    </w:p>
    <w:p w14:paraId="330CD14B" w14:textId="77777777"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w15:val="hidden"/>
        </w:sdtPr>
        <w:sdtEndPr/>
        <w:sdtContent>
          <w:r>
            <w:t>Dear Recipient:</w:t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w15:val="hidden"/>
      </w:sdtPr>
      <w:sdtEndPr/>
      <w:sdtContent>
        <w:p w14:paraId="0DC5E67E" w14:textId="77777777"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14:paraId="7C2824BF" w14:textId="77777777"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14:paraId="2B169D56" w14:textId="77777777"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w15:val="hidden"/>
      </w:sdtPr>
      <w:sdtEndPr/>
      <w:sdtContent>
        <w:p w14:paraId="1D9EC017" w14:textId="77777777" w:rsidR="00CC50DF" w:rsidRDefault="00B33249">
          <w:pPr>
            <w:pStyle w:val="Signature"/>
          </w:pPr>
          <w:r>
            <w:t>Your Name</w:t>
          </w:r>
        </w:p>
      </w:sdtContent>
    </w:sdt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0871B" w14:textId="77777777" w:rsidR="00B33249" w:rsidRDefault="00B33249">
      <w:pPr>
        <w:spacing w:after="0" w:line="240" w:lineRule="auto"/>
      </w:pPr>
      <w:r>
        <w:separator/>
      </w:r>
    </w:p>
  </w:endnote>
  <w:endnote w:type="continuationSeparator" w:id="0">
    <w:p w14:paraId="70A58F26" w14:textId="77777777"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92FF4" w14:textId="77777777"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34A25" w14:textId="77777777"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14:paraId="79468A0D" w14:textId="77777777"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D5F0C" w14:textId="77777777" w:rsidR="00CC50DF" w:rsidRDefault="00B3324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25B97" w14:textId="77777777" w:rsidR="00CC50DF" w:rsidRDefault="00B3324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2AF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Todd Neal</cp:lastModifiedBy>
  <cp:revision>1</cp:revision>
  <dcterms:created xsi:type="dcterms:W3CDTF">2017-09-26T22:26:00Z</dcterms:created>
  <dcterms:modified xsi:type="dcterms:W3CDTF">2017-09-26T22:27:00Z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  <property pid="3" fmtid="{D5CDD505-2E9C-101B-9397-08002B2CF9AE}" name="CWMdc2d164bef3a4e7594b60da5016cce8c">
    <vt:lpwstr>CWMDz9bxOE11v6q79WGS6WRIW8WAFAkKPL2pF/r0vJxZi87qng6BegJSXKCU/UB6oIwPZAQAe2HBQ9QHF2A75rAog==</vt:lpwstr>
  </property>
</Properties>
</file>