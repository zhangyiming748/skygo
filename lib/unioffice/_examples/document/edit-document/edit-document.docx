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Sep 28, 2017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pid="3" fmtid="{D5CDD505-2E9C-101B-9397-08002B2CF9AE}" name="CWMc1ac77c4ae2b4b809660746da8a6e124">
    <vt:lpwstr>CWMDXfNkVyzbKtlLQ+qbxwaQXOFixffpTWA5ILC89s9fUtmzVswhm/Elsw7pJa8ouY16p72mWvsCYl0Z8xXqC/g2Q==</vt:lpwstr>
  </property>
</Properties>
</file>